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F8BC" w14:textId="77777777" w:rsidR="00396132" w:rsidRDefault="00000000">
      <w:r>
        <w:rPr>
          <w:lang w:val="bg-BG"/>
        </w:rPr>
        <w:t>Тест файл</w:t>
      </w:r>
    </w:p>
    <w:sectPr w:rsidR="0039613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D85E" w14:textId="77777777" w:rsidR="000F0136" w:rsidRDefault="000F0136">
      <w:pPr>
        <w:spacing w:after="0" w:line="240" w:lineRule="auto"/>
      </w:pPr>
      <w:r>
        <w:separator/>
      </w:r>
    </w:p>
  </w:endnote>
  <w:endnote w:type="continuationSeparator" w:id="0">
    <w:p w14:paraId="6F411913" w14:textId="77777777" w:rsidR="000F0136" w:rsidRDefault="000F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C319" w14:textId="77777777" w:rsidR="000F0136" w:rsidRDefault="000F01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33781A" w14:textId="77777777" w:rsidR="000F0136" w:rsidRDefault="000F0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96132"/>
    <w:rsid w:val="000F0136"/>
    <w:rsid w:val="00396132"/>
    <w:rsid w:val="0088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84AB"/>
  <w15:docId w15:val="{3EB7D27A-9BFA-4038-BCC6-BCEDA62B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Mitkova</dc:creator>
  <dc:description/>
  <cp:lastModifiedBy>Magdalena Mitkova</cp:lastModifiedBy>
  <cp:revision>2</cp:revision>
  <dcterms:created xsi:type="dcterms:W3CDTF">2023-12-04T07:38:00Z</dcterms:created>
  <dcterms:modified xsi:type="dcterms:W3CDTF">2023-12-04T07:38:00Z</dcterms:modified>
</cp:coreProperties>
</file>